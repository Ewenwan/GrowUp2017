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849488" w14:textId="77777777" w:rsidR="00D35F20" w:rsidRPr="00CD0E84" w:rsidRDefault="00CD0E84">
      <w:pPr>
        <w:rPr>
          <w:rFonts w:ascii="Microsoft YaHei" w:eastAsia="Microsoft YaHei" w:hAnsi="Microsoft YaHei"/>
        </w:rPr>
      </w:pPr>
      <w:r w:rsidRPr="00CD0E8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609CF2" wp14:editId="0471CF01">
                <wp:simplePos x="0" y="0"/>
                <wp:positionH relativeFrom="column">
                  <wp:posOffset>-108751</wp:posOffset>
                </wp:positionH>
                <wp:positionV relativeFrom="page">
                  <wp:posOffset>23799</wp:posOffset>
                </wp:positionV>
                <wp:extent cx="7600315" cy="160782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60782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909A1B" w14:textId="77777777" w:rsidR="00CD0E84" w:rsidRPr="00CD0E84" w:rsidRDefault="00CD0E84" w:rsidP="00CD0E84">
                            <w:pPr>
                              <w:autoSpaceDN w:val="0"/>
                              <w:spacing w:before="360" w:after="100" w:afterAutospacing="1" w:line="900" w:lineRule="exact"/>
                              <w:ind w:leftChars="405" w:left="850"/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D0E84">
                              <w:rPr>
                                <w:rFonts w:ascii="Microsoft YaHei" w:eastAsia="Microsoft YaHei" w:hAnsi="Microsoft YaHei"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O</w:t>
                            </w:r>
                            <w:r w:rsidRPr="00CD0E84">
                              <w:rPr>
                                <w:rFonts w:ascii="Microsoft YaHei" w:eastAsia="Microsoft YaHei" w:hAnsi="Microsoft YaHei" w:hint="eastAsia"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fficePLUS</w:t>
                            </w:r>
                            <w:proofErr w:type="spellEnd"/>
                            <w:r w:rsidRPr="00CD0E84"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D0E84"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D0E84">
                              <w:rPr>
                                <w:rFonts w:ascii="微软雅黑" w:eastAsia="微软雅黑" w:hAnsi="微软雅黑" w:hint="eastAsia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2016届</w:t>
                            </w:r>
                            <w:r w:rsidRPr="00CD0E84"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D0E84">
                              <w:rPr>
                                <w:rFonts w:ascii="微软雅黑" w:eastAsia="微软雅黑" w:hAnsi="微软雅黑" w:hint="eastAsia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应届生</w:t>
                            </w:r>
                          </w:p>
                          <w:p w14:paraId="5274F7F1" w14:textId="77777777" w:rsidR="00CD0E84" w:rsidRPr="00CD0E84" w:rsidRDefault="00CD0E84" w:rsidP="00CD0E84">
                            <w:pPr>
                              <w:autoSpaceDN w:val="0"/>
                              <w:spacing w:after="120" w:line="600" w:lineRule="exact"/>
                              <w:ind w:leftChars="405" w:left="850"/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 w:rsidRPr="00CD0E84">
                              <w:rPr>
                                <w:rFonts w:ascii="Helvetica" w:hAnsi="Helvetica" w:cs="Helvetica"/>
                                <w:color w:val="D9D9D9" w:themeColor="background1" w:themeShade="D9"/>
                                <w:kern w:val="0"/>
                                <w:sz w:val="30"/>
                                <w:szCs w:val="30"/>
                              </w:rPr>
                              <w:t>officeplus@microsoft.com</w:t>
                            </w:r>
                            <w:r w:rsidRPr="00CD0E84"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CD0E84"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180 1000 1000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09CF2" id="Rectangle_x0020_6" o:spid="_x0000_s1026" style="position:absolute;left:0;text-align:left;margin-left:-8.55pt;margin-top:1.85pt;width:598.45pt;height:126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" fillcolor="#b4204d" stroked="f">
                <v:textbox>
                  <w:txbxContent>
                    <w:p w14:paraId="7C909A1B" w14:textId="77777777" w:rsidR="00CD0E84" w:rsidRPr="00CD0E84" w:rsidRDefault="00CD0E84" w:rsidP="00CD0E84">
                      <w:pPr>
                        <w:autoSpaceDN w:val="0"/>
                        <w:spacing w:before="360" w:after="100" w:afterAutospacing="1" w:line="900" w:lineRule="exact"/>
                        <w:ind w:leftChars="405" w:left="850"/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proofErr w:type="spellStart"/>
                      <w:r w:rsidRPr="00CD0E84">
                        <w:rPr>
                          <w:rFonts w:ascii="Microsoft YaHei" w:eastAsia="Microsoft YaHei" w:hAnsi="Microsoft YaHei"/>
                          <w:bCs/>
                          <w:color w:val="FFFFFF"/>
                          <w:sz w:val="72"/>
                          <w:szCs w:val="72"/>
                        </w:rPr>
                        <w:t>O</w:t>
                      </w:r>
                      <w:r w:rsidRPr="00CD0E84">
                        <w:rPr>
                          <w:rFonts w:ascii="Microsoft YaHei" w:eastAsia="Microsoft YaHei" w:hAnsi="Microsoft YaHei" w:hint="eastAsia"/>
                          <w:bCs/>
                          <w:color w:val="FFFFFF"/>
                          <w:sz w:val="72"/>
                          <w:szCs w:val="72"/>
                        </w:rPr>
                        <w:t>fficePLUS</w:t>
                      </w:r>
                      <w:proofErr w:type="spellEnd"/>
                      <w:r w:rsidRPr="00CD0E84">
                        <w:rPr>
                          <w:rFonts w:ascii="微软雅黑" w:eastAsia="微软雅黑" w:hAnsi="微软雅黑" w:hint="eastAsia"/>
                          <w:bCs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 w:rsidRPr="00CD0E84">
                        <w:rPr>
                          <w:rFonts w:ascii="微软雅黑" w:eastAsia="微软雅黑" w:hAnsi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 </w:t>
                      </w:r>
                      <w:r w:rsidRPr="00CD0E84">
                        <w:rPr>
                          <w:rFonts w:ascii="微软雅黑" w:eastAsia="微软雅黑" w:hAnsi="微软雅黑" w:hint="eastAsia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2016届</w:t>
                      </w:r>
                      <w:r w:rsidRPr="00CD0E84"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 xml:space="preserve"> </w:t>
                      </w:r>
                      <w:r w:rsidRPr="00CD0E84">
                        <w:rPr>
                          <w:rFonts w:ascii="微软雅黑" w:eastAsia="微软雅黑" w:hAnsi="微软雅黑" w:hint="eastAsia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应届生</w:t>
                      </w:r>
                    </w:p>
                    <w:p w14:paraId="5274F7F1" w14:textId="77777777" w:rsidR="00CD0E84" w:rsidRPr="00CD0E84" w:rsidRDefault="00CD0E84" w:rsidP="00CD0E84">
                      <w:pPr>
                        <w:autoSpaceDN w:val="0"/>
                        <w:spacing w:after="120" w:line="600" w:lineRule="exact"/>
                        <w:ind w:leftChars="405" w:left="850"/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 w:rsidRPr="00CD0E84">
                        <w:rPr>
                          <w:rFonts w:ascii="Helvetica" w:hAnsi="Helvetica" w:cs="Helvetica"/>
                          <w:color w:val="D9D9D9" w:themeColor="background1" w:themeShade="D9"/>
                          <w:kern w:val="0"/>
                          <w:sz w:val="30"/>
                          <w:szCs w:val="30"/>
                        </w:rPr>
                        <w:t>officeplus@microsoft.com</w:t>
                      </w:r>
                      <w:r w:rsidRPr="00CD0E84"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 </w:t>
                      </w:r>
                      <w:r w:rsidRPr="00CD0E84"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180 1000 1000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642F8CE" w14:textId="77777777" w:rsidR="00FA247A" w:rsidRPr="00CD0E84" w:rsidRDefault="00FA247A">
      <w:pPr>
        <w:rPr>
          <w:rFonts w:ascii="Microsoft YaHei" w:eastAsia="Microsoft YaHei" w:hAnsi="Microsoft YaHei"/>
        </w:rPr>
      </w:pPr>
    </w:p>
    <w:p w14:paraId="224FB0AF" w14:textId="77777777" w:rsidR="00FA247A" w:rsidRPr="00CD0E84" w:rsidRDefault="00FA247A">
      <w:pPr>
        <w:rPr>
          <w:rFonts w:ascii="Microsoft YaHei" w:eastAsia="Microsoft YaHei" w:hAnsi="Microsoft YaHei" w:hint="eastAsia"/>
        </w:rPr>
      </w:pPr>
    </w:p>
    <w:p w14:paraId="6639E5BD" w14:textId="77777777" w:rsidR="00D35F20" w:rsidRPr="00CD0E84" w:rsidRDefault="00D35F20">
      <w:pPr>
        <w:rPr>
          <w:rFonts w:ascii="Microsoft YaHei" w:eastAsia="Microsoft YaHei" w:hAnsi="Microsoft YaHei"/>
        </w:rPr>
      </w:pPr>
    </w:p>
    <w:p w14:paraId="562F7E64" w14:textId="77777777" w:rsidR="00D35F20" w:rsidRPr="00CD0E84" w:rsidRDefault="00CD0E84">
      <w:pPr>
        <w:rPr>
          <w:rFonts w:ascii="Microsoft YaHei" w:eastAsia="Microsoft YaHei" w:hAnsi="Microsoft YaHei"/>
        </w:rPr>
      </w:pPr>
      <w:r w:rsidRPr="00CD0E8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1EF9BC" wp14:editId="485F66C1">
                <wp:simplePos x="0" y="0"/>
                <wp:positionH relativeFrom="column">
                  <wp:posOffset>570865</wp:posOffset>
                </wp:positionH>
                <wp:positionV relativeFrom="page">
                  <wp:posOffset>1905000</wp:posOffset>
                </wp:positionV>
                <wp:extent cx="6400800" cy="8307705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0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372D4" w14:textId="77777777" w:rsidR="00D35F20" w:rsidRPr="00F220B7" w:rsidRDefault="00F220B7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bookmarkStart w:id="0" w:name="_GoBack"/>
                            <w:r w:rsidRPr="00F220B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4"/>
                              </w:rPr>
                              <w:t>教育背景</w:t>
                            </w:r>
                          </w:p>
                          <w:p w14:paraId="2AC8FD2B" w14:textId="77777777" w:rsidR="00F220B7" w:rsidRDefault="00F220B7" w:rsidP="00F220B7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2015.10-2016.10    研究生    斯德哥尔摩大学                    全球媒介与通信传播</w:t>
                            </w:r>
                          </w:p>
                          <w:p w14:paraId="7BA51F67" w14:textId="77777777" w:rsidR="00F220B7" w:rsidRPr="00F220B7" w:rsidRDefault="00F220B7" w:rsidP="00F220B7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2011.9-2015.7      本科      中国传媒大学（985/211高校）     新闻传播系</w:t>
                            </w:r>
                          </w:p>
                          <w:p w14:paraId="08B2A8E2" w14:textId="77777777" w:rsidR="00F220B7" w:rsidRPr="00F220B7" w:rsidRDefault="00F220B7" w:rsidP="00F220B7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核心课程：传播学、公共关系学、传媒经济学、广告运作实务与流程、市场营销、社会调查方法等</w:t>
                            </w:r>
                          </w:p>
                          <w:p w14:paraId="4905A052" w14:textId="77777777" w:rsidR="00F220B7" w:rsidRPr="00F220B7" w:rsidRDefault="00F220B7">
                            <w:p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  <w:p w14:paraId="77E448CC" w14:textId="77777777" w:rsidR="00F220B7" w:rsidRPr="00F220B7" w:rsidRDefault="00F220B7" w:rsidP="00F220B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4"/>
                              </w:rPr>
                              <w:t>实习经历</w:t>
                            </w:r>
                          </w:p>
                          <w:p w14:paraId="0BC9A03D" w14:textId="77777777" w:rsidR="00F220B7" w:rsidRPr="0013241A" w:rsidRDefault="00F220B7" w:rsidP="00F220B7">
                            <w:pPr>
                              <w:rPr>
                                <w:b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18"/>
                              </w:rPr>
                              <w:t>2014.11-15.2去哪儿网 产品运营实习生 北京</w:t>
                            </w:r>
                            <w:r w:rsidRPr="0013241A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14:paraId="51150DD0" w14:textId="77777777" w:rsidR="00F220B7" w:rsidRPr="00F220B7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 xml:space="preserve">与日旅会合作，负责校园活动的策划和执行，累计参与人数 2000+，活动网站总 PV 150 万+，总 UV 90 万+； </w:t>
                            </w:r>
                          </w:p>
                          <w:p w14:paraId="2FBFD39C" w14:textId="77777777" w:rsidR="00F220B7" w:rsidRPr="00F220B7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 xml:space="preserve">参与第二期页面功能设计，构思功能模块、协助设计师完成交互设计、跟进开发团队优化需求； </w:t>
                            </w:r>
                          </w:p>
                          <w:p w14:paraId="6D25C27D" w14:textId="77777777" w:rsidR="00F220B7" w:rsidRPr="00F220B7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 xml:space="preserve">负责页面整体文案，策划推广方案并执行，联络站外优质用户 21 人，为站内贡献 UGC 内容，并积极维护增加其粘性； </w:t>
                            </w:r>
                          </w:p>
                          <w:p w14:paraId="5CA325CD" w14:textId="77777777" w:rsidR="00F220B7" w:rsidRPr="00F220B7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 xml:space="preserve">负责线下 18支校园大使团队的换届、招新、自主活动的组织与指导； </w:t>
                            </w:r>
                          </w:p>
                          <w:p w14:paraId="79EE14FE" w14:textId="77777777" w:rsidR="00F220B7" w:rsidRPr="008713A1" w:rsidRDefault="00F220B7" w:rsidP="008713A1">
                            <w:p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  <w:p w14:paraId="3DA84737" w14:textId="77777777" w:rsidR="00F220B7" w:rsidRPr="00F220B7" w:rsidRDefault="00F220B7" w:rsidP="00F220B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2014.7- 2014.11 搜狐畅游 产品运营 </w:t>
                            </w:r>
                          </w:p>
                          <w:p w14:paraId="7BC0D508" w14:textId="77777777" w:rsidR="00F220B7" w:rsidRPr="00F220B7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监测海豚浏览器、</w:t>
                            </w:r>
                            <w:proofErr w:type="spellStart"/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Clauncher</w:t>
                            </w:r>
                            <w:proofErr w:type="spellEnd"/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 xml:space="preserve"> 等产品海外渠道推广状况，分析评估产品日常渠道数据； </w:t>
                            </w:r>
                          </w:p>
                          <w:p w14:paraId="2FB97BC2" w14:textId="77777777" w:rsidR="00F220B7" w:rsidRPr="00F220B7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 xml:space="preserve">运营产品 </w:t>
                            </w:r>
                            <w:proofErr w:type="spellStart"/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MoboPick</w:t>
                            </w:r>
                            <w:proofErr w:type="spellEnd"/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，包括内容运营及产品数据日报制作，结合用户需求进行产品优化创新；</w:t>
                            </w:r>
                          </w:p>
                          <w:p w14:paraId="79CD9205" w14:textId="77777777" w:rsidR="00F220B7" w:rsidRPr="00F220B7" w:rsidRDefault="00F220B7" w:rsidP="00F22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 xml:space="preserve">配合产品经理进行新产品市场调研，协助进行 </w:t>
                            </w:r>
                            <w:proofErr w:type="spellStart"/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Geemobi</w:t>
                            </w:r>
                            <w:proofErr w:type="spellEnd"/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 xml:space="preserve"> 网盟平台系统全功能测试使用。</w:t>
                            </w:r>
                          </w:p>
                          <w:p w14:paraId="5E67D422" w14:textId="77777777" w:rsidR="00D35F20" w:rsidRDefault="00D35F20">
                            <w:p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  <w:p w14:paraId="5042022E" w14:textId="77777777" w:rsidR="00F220B7" w:rsidRPr="00F220B7" w:rsidRDefault="00F220B7" w:rsidP="00F220B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4"/>
                              </w:rPr>
                              <w:t>社会实践经历</w:t>
                            </w:r>
                            <w:r w:rsidRPr="00F220B7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</w:p>
                          <w:p w14:paraId="0F5A72C9" w14:textId="77777777" w:rsidR="00F220B7" w:rsidRPr="00F220B7" w:rsidRDefault="00F220B7" w:rsidP="008713A1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18"/>
                              </w:rPr>
                              <w:t>2011.3 - 2013.1 AIESEC 出境交流部志愿者方向主管 中国北京</w:t>
                            </w:r>
                          </w:p>
                          <w:p w14:paraId="1BF234DB" w14:textId="77777777" w:rsidR="00F220B7" w:rsidRPr="00F220B7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sz w:val="18"/>
                                <w:szCs w:val="20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  <w:szCs w:val="20"/>
                              </w:rPr>
                              <w:t>带领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  <w:szCs w:val="20"/>
                              </w:rPr>
                              <w:t xml:space="preserve"> 3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  <w:szCs w:val="20"/>
                              </w:rPr>
                              <w:t>支跨校团队成功为超过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  <w:szCs w:val="20"/>
                              </w:rPr>
                              <w:t xml:space="preserve"> 90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  <w:szCs w:val="20"/>
                              </w:rPr>
                              <w:t>名在校大学生匹配海外志愿者体验机会；</w:t>
                            </w:r>
                          </w:p>
                          <w:p w14:paraId="35E27300" w14:textId="77777777" w:rsidR="00F220B7" w:rsidRPr="00F220B7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sz w:val="18"/>
                                <w:szCs w:val="20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  <w:szCs w:val="20"/>
                              </w:rPr>
                              <w:t>拓宽志愿者项目合作到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  <w:szCs w:val="20"/>
                              </w:rPr>
                              <w:t xml:space="preserve"> 24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  <w:szCs w:val="20"/>
                              </w:rPr>
                              <w:t>个不同国家，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  <w:szCs w:val="20"/>
                              </w:rPr>
                              <w:t>实现部门业绩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  <w:szCs w:val="20"/>
                              </w:rPr>
                              <w:t xml:space="preserve"> 2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  <w:szCs w:val="20"/>
                              </w:rPr>
                              <w:t>倍增长；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B629EBE" w14:textId="77777777" w:rsidR="00F220B7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sz w:val="18"/>
                                <w:szCs w:val="20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  <w:szCs w:val="20"/>
                              </w:rPr>
                              <w:t xml:space="preserve">在不同学校组织市场调研、举办宣讲会、招募面试参与者，使协会覆盖扩宽到 6 个北京高校； </w:t>
                            </w:r>
                          </w:p>
                          <w:p w14:paraId="2170AD67" w14:textId="77777777" w:rsidR="00F220B7" w:rsidRPr="00F220B7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 w:hint="eastAsia"/>
                                <w:sz w:val="18"/>
                                <w:szCs w:val="20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领导一个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9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人团队为近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500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个新成员筹划并成功举办北方地区迎新大会，与会成员为来自清华、北大、人大等中国北部优秀大学的学子，会议为期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2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天半。</w:t>
                            </w:r>
                          </w:p>
                          <w:p w14:paraId="7AB8FBBE" w14:textId="77777777" w:rsidR="00F220B7" w:rsidRPr="00F220B7" w:rsidRDefault="00F220B7" w:rsidP="00F220B7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990033"/>
                                <w:sz w:val="24"/>
                              </w:rPr>
                              <w:t>获奖&amp;特长</w:t>
                            </w:r>
                          </w:p>
                          <w:p w14:paraId="259E9220" w14:textId="77777777" w:rsidR="00F220B7" w:rsidRPr="00F220B7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校内荣誉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国家励志奖学金、优秀学生奖学金、校级优秀学生干部、音乐摄影等文艺类奖项若干；</w:t>
                            </w:r>
                            <w:r w:rsidRPr="00F220B7">
                              <w:rPr>
                                <w:rFonts w:ascii="MS Gothic" w:eastAsia="MS Gothic" w:hAnsi="MS Gothic" w:cs="MS Gothic" w:hint="eastAsia"/>
                                <w:sz w:val="18"/>
                              </w:rPr>
                              <w:t> </w:t>
                            </w:r>
                          </w:p>
                          <w:p w14:paraId="4F5890E5" w14:textId="77777777" w:rsidR="00F220B7" w:rsidRPr="00F220B7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语言能力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英语听说读写能力强，雅思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7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.5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分，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>CET6-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623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分，《破产姐妹》字幕组听译成员；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</w:t>
                            </w:r>
                          </w:p>
                          <w:p w14:paraId="13BB6EAC" w14:textId="77777777" w:rsidR="00F220B7" w:rsidRPr="00F220B7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文字审美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曾获全国新概念作文大赛一等奖、奔驰（中国）公司全国设计大赛设计师大奖；</w:t>
                            </w:r>
                          </w:p>
                          <w:p w14:paraId="189168EB" w14:textId="77777777" w:rsidR="00F220B7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爱好特长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擅长长笛、舞蹈、吉他等，热爱摄影与旅行。曾任院迎新晚会领舞，音乐原创作品获校级奖项；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</w:t>
                            </w:r>
                          </w:p>
                          <w:p w14:paraId="1D72CE33" w14:textId="77777777" w:rsidR="00F220B7" w:rsidRPr="00F220B7" w:rsidRDefault="00F220B7" w:rsidP="00F220B7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spacing w:afterLines="50" w:after="156"/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自我评价</w:t>
                            </w:r>
                            <w:r w:rsidRPr="00F220B7">
                              <w:rPr>
                                <w:rFonts w:ascii="微软雅黑" w:eastAsia="微软雅黑" w:hAnsi="微软雅黑"/>
                                <w:sz w:val="18"/>
                              </w:rPr>
                              <w:t xml:space="preserve"> </w:t>
                            </w:r>
                            <w:r w:rsidRPr="00F220B7"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  <w:t>高效工作，抗压、多任务处理能力强；热衷新鲜事物，自学能力强。</w:t>
                            </w:r>
                          </w:p>
                          <w:p w14:paraId="585D314C" w14:textId="77777777" w:rsidR="00F220B7" w:rsidRDefault="00F220B7">
                            <w:pPr>
                              <w:rPr>
                                <w:rFonts w:ascii="微软雅黑" w:eastAsia="微软雅黑" w:hAnsi="微软雅黑" w:hint="eastAsia"/>
                                <w:sz w:val="18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EF9B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7" type="#_x0000_t202" style="position:absolute;left:0;text-align:left;margin-left:44.95pt;margin-top:150pt;width:7in;height:65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" stroked="f">
                <v:textbox>
                  <w:txbxContent>
                    <w:p w14:paraId="223372D4" w14:textId="77777777" w:rsidR="00D35F20" w:rsidRPr="00F220B7" w:rsidRDefault="00F220B7">
                      <w:pPr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24"/>
                        </w:rPr>
                      </w:pPr>
                      <w:bookmarkStart w:id="1" w:name="_GoBack"/>
                      <w:r w:rsidRPr="00F220B7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24"/>
                        </w:rPr>
                        <w:t>教育背景</w:t>
                      </w:r>
                    </w:p>
                    <w:p w14:paraId="2AC8FD2B" w14:textId="77777777" w:rsidR="00F220B7" w:rsidRDefault="00F220B7" w:rsidP="00F220B7"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2015.10-2016.10    研究生    斯德哥尔摩大学                    全球媒介与通信传播</w:t>
                      </w:r>
                    </w:p>
                    <w:p w14:paraId="7BA51F67" w14:textId="77777777" w:rsidR="00F220B7" w:rsidRPr="00F220B7" w:rsidRDefault="00F220B7" w:rsidP="00F220B7"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eastAsia="微软雅黑" w:hAnsi="微软雅黑" w:hint="eastAsia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2011.9-2015.7      本科      中国传媒大学（985/211高校）     新闻传播系</w:t>
                      </w:r>
                    </w:p>
                    <w:p w14:paraId="08B2A8E2" w14:textId="77777777" w:rsidR="00F220B7" w:rsidRPr="00F220B7" w:rsidRDefault="00F220B7" w:rsidP="00F220B7"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eastAsia="微软雅黑" w:hAnsi="微软雅黑" w:hint="eastAsia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核心课程：传播学、公共关系学、传媒经济学、广告运作实务与流程、市场营销、社会调查方法等</w:t>
                      </w:r>
                    </w:p>
                    <w:p w14:paraId="4905A052" w14:textId="77777777" w:rsidR="00F220B7" w:rsidRPr="00F220B7" w:rsidRDefault="00F220B7">
                      <w:pPr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  <w:p w14:paraId="77E448CC" w14:textId="77777777" w:rsidR="00F220B7" w:rsidRPr="00F220B7" w:rsidRDefault="00F220B7" w:rsidP="00F220B7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24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24"/>
                        </w:rPr>
                        <w:t>实习经历</w:t>
                      </w:r>
                    </w:p>
                    <w:p w14:paraId="0BC9A03D" w14:textId="77777777" w:rsidR="00F220B7" w:rsidRPr="0013241A" w:rsidRDefault="00F220B7" w:rsidP="00F220B7">
                      <w:pPr>
                        <w:rPr>
                          <w:b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18"/>
                        </w:rPr>
                        <w:t>2014.11-15.2去哪儿网 产品运营实习生 北京</w:t>
                      </w:r>
                      <w:r w:rsidRPr="0013241A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14:paraId="51150DD0" w14:textId="77777777" w:rsidR="00F220B7" w:rsidRPr="00F220B7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 xml:space="preserve">与日旅会合作，负责校园活动的策划和执行，累计参与人数 2000+，活动网站总 PV 150 万+，总 UV 90 万+； </w:t>
                      </w:r>
                    </w:p>
                    <w:p w14:paraId="2FBFD39C" w14:textId="77777777" w:rsidR="00F220B7" w:rsidRPr="00F220B7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 xml:space="preserve">参与第二期页面功能设计，构思功能模块、协助设计师完成交互设计、跟进开发团队优化需求； </w:t>
                      </w:r>
                    </w:p>
                    <w:p w14:paraId="6D25C27D" w14:textId="77777777" w:rsidR="00F220B7" w:rsidRPr="00F220B7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 xml:space="preserve">负责页面整体文案，策划推广方案并执行，联络站外优质用户 21 人，为站内贡献 UGC 内容，并积极维护增加其粘性； </w:t>
                      </w:r>
                    </w:p>
                    <w:p w14:paraId="5CA325CD" w14:textId="77777777" w:rsidR="00F220B7" w:rsidRPr="00F220B7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 xml:space="preserve">负责线下 18支校园大使团队的换届、招新、自主活动的组织与指导； </w:t>
                      </w:r>
                    </w:p>
                    <w:p w14:paraId="79EE14FE" w14:textId="77777777" w:rsidR="00F220B7" w:rsidRPr="008713A1" w:rsidRDefault="00F220B7" w:rsidP="008713A1">
                      <w:pPr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  <w:p w14:paraId="3DA84737" w14:textId="77777777" w:rsidR="00F220B7" w:rsidRPr="00F220B7" w:rsidRDefault="00F220B7" w:rsidP="00F220B7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18"/>
                        </w:rPr>
                        <w:t xml:space="preserve">2014.7- 2014.11 搜狐畅游 产品运营 </w:t>
                      </w:r>
                    </w:p>
                    <w:p w14:paraId="7BC0D508" w14:textId="77777777" w:rsidR="00F220B7" w:rsidRPr="00F220B7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监测海豚浏览器、</w:t>
                      </w:r>
                      <w:proofErr w:type="spellStart"/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Clauncher</w:t>
                      </w:r>
                      <w:proofErr w:type="spellEnd"/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 xml:space="preserve"> 等产品海外渠道推广状况，分析评估产品日常渠道数据； </w:t>
                      </w:r>
                    </w:p>
                    <w:p w14:paraId="2FB97BC2" w14:textId="77777777" w:rsidR="00F220B7" w:rsidRPr="00F220B7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 xml:space="preserve">运营产品 </w:t>
                      </w:r>
                      <w:proofErr w:type="spellStart"/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MoboPick</w:t>
                      </w:r>
                      <w:proofErr w:type="spellEnd"/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，包括内容运营及产品数据日报制作，结合用户需求进行产品优化创新；</w:t>
                      </w:r>
                    </w:p>
                    <w:p w14:paraId="79CD9205" w14:textId="77777777" w:rsidR="00F220B7" w:rsidRPr="00F220B7" w:rsidRDefault="00F220B7" w:rsidP="00F220B7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 xml:space="preserve">配合产品经理进行新产品市场调研，协助进行 </w:t>
                      </w:r>
                      <w:proofErr w:type="spellStart"/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Geemobi</w:t>
                      </w:r>
                      <w:proofErr w:type="spellEnd"/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 xml:space="preserve"> 网盟平台系统全功能测试使用。</w:t>
                      </w:r>
                    </w:p>
                    <w:p w14:paraId="5E67D422" w14:textId="77777777" w:rsidR="00D35F20" w:rsidRDefault="00D35F20">
                      <w:pPr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  <w:p w14:paraId="5042022E" w14:textId="77777777" w:rsidR="00F220B7" w:rsidRPr="00F220B7" w:rsidRDefault="00F220B7" w:rsidP="00F220B7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24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24"/>
                        </w:rPr>
                        <w:t>社会实践经历</w:t>
                      </w:r>
                      <w:r w:rsidRPr="00F220B7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</w:p>
                    <w:p w14:paraId="0F5A72C9" w14:textId="77777777" w:rsidR="00F220B7" w:rsidRPr="00F220B7" w:rsidRDefault="00F220B7" w:rsidP="008713A1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18"/>
                        </w:rPr>
                        <w:t>2011.3 - 2013.1 AIESEC 出境交流部志愿者方向主管 中国北京</w:t>
                      </w:r>
                    </w:p>
                    <w:p w14:paraId="1BF234DB" w14:textId="77777777" w:rsidR="00F220B7" w:rsidRPr="00F220B7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sz w:val="18"/>
                          <w:szCs w:val="20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  <w:szCs w:val="20"/>
                        </w:rPr>
                        <w:t>带领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  <w:szCs w:val="20"/>
                        </w:rPr>
                        <w:t xml:space="preserve"> 3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  <w:szCs w:val="20"/>
                        </w:rPr>
                        <w:t>支跨校团队成功为超过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  <w:szCs w:val="20"/>
                        </w:rPr>
                        <w:t xml:space="preserve"> 90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  <w:szCs w:val="20"/>
                        </w:rPr>
                        <w:t>名在校大学生匹配海外志愿者体验机会；</w:t>
                      </w:r>
                    </w:p>
                    <w:p w14:paraId="35E27300" w14:textId="77777777" w:rsidR="00F220B7" w:rsidRPr="00F220B7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sz w:val="18"/>
                          <w:szCs w:val="20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  <w:szCs w:val="20"/>
                        </w:rPr>
                        <w:t>拓宽志愿者项目合作到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  <w:szCs w:val="20"/>
                        </w:rPr>
                        <w:t xml:space="preserve"> 24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  <w:szCs w:val="20"/>
                        </w:rPr>
                        <w:t>个不同国家，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  <w:szCs w:val="20"/>
                        </w:rPr>
                        <w:t xml:space="preserve">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  <w:szCs w:val="20"/>
                        </w:rPr>
                        <w:t>实现部门业绩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  <w:szCs w:val="20"/>
                        </w:rPr>
                        <w:t xml:space="preserve"> 2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  <w:szCs w:val="20"/>
                        </w:rPr>
                        <w:t>倍增长；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B629EBE" w14:textId="77777777" w:rsidR="00F220B7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sz w:val="18"/>
                          <w:szCs w:val="20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  <w:szCs w:val="20"/>
                        </w:rPr>
                        <w:t xml:space="preserve">在不同学校组织市场调研、举办宣讲会、招募面试参与者，使协会覆盖扩宽到 6 个北京高校； </w:t>
                      </w:r>
                    </w:p>
                    <w:p w14:paraId="2170AD67" w14:textId="77777777" w:rsidR="00F220B7" w:rsidRPr="00F220B7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 w:hint="eastAsia"/>
                          <w:sz w:val="18"/>
                          <w:szCs w:val="20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领导一个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9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人团队为近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500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个新成员筹划并成功举办北方地区迎新大会，与会成员为来自清华、北大、人大等中国北部优秀大学的学子，会议为期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2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天半。</w:t>
                      </w:r>
                    </w:p>
                    <w:p w14:paraId="7AB8FBBE" w14:textId="77777777" w:rsidR="00F220B7" w:rsidRPr="00F220B7" w:rsidRDefault="00F220B7" w:rsidP="00F220B7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990033"/>
                          <w:sz w:val="24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b/>
                          <w:bCs/>
                          <w:color w:val="990033"/>
                          <w:sz w:val="24"/>
                        </w:rPr>
                        <w:t>获奖&amp;特长</w:t>
                      </w:r>
                    </w:p>
                    <w:p w14:paraId="259E9220" w14:textId="77777777" w:rsidR="00F220B7" w:rsidRPr="00F220B7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校内荣誉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国家励志奖学金、优秀学生奖学金、校级优秀学生干部、音乐摄影等文艺类奖项若干；</w:t>
                      </w:r>
                      <w:r w:rsidRPr="00F220B7">
                        <w:rPr>
                          <w:rFonts w:ascii="MS Gothic" w:eastAsia="MS Gothic" w:hAnsi="MS Gothic" w:cs="MS Gothic" w:hint="eastAsia"/>
                          <w:sz w:val="18"/>
                        </w:rPr>
                        <w:t> </w:t>
                      </w:r>
                    </w:p>
                    <w:p w14:paraId="4F5890E5" w14:textId="77777777" w:rsidR="00F220B7" w:rsidRPr="00F220B7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语言能力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英语听说读写能力强，雅思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7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.5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分，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>CET6-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623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分，《破产姐妹》字幕组听译成员；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</w:t>
                      </w:r>
                    </w:p>
                    <w:p w14:paraId="13BB6EAC" w14:textId="77777777" w:rsidR="00F220B7" w:rsidRPr="00F220B7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文字审美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曾获全国新概念作文大赛一等奖、奔驰（中国）公司全国设计大赛设计师大奖；</w:t>
                      </w:r>
                    </w:p>
                    <w:p w14:paraId="189168EB" w14:textId="77777777" w:rsidR="00F220B7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爱好特长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擅长长笛、舞蹈、吉他等，热爱摄影与旅行。曾任院迎新晚会领舞，音乐原创作品获校级奖项；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</w:t>
                      </w:r>
                    </w:p>
                    <w:p w14:paraId="1D72CE33" w14:textId="77777777" w:rsidR="00F220B7" w:rsidRPr="00F220B7" w:rsidRDefault="00F220B7" w:rsidP="00F220B7">
                      <w:pPr>
                        <w:pStyle w:val="a6"/>
                        <w:numPr>
                          <w:ilvl w:val="0"/>
                          <w:numId w:val="5"/>
                        </w:numPr>
                        <w:spacing w:afterLines="50" w:after="156"/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自我评价</w:t>
                      </w:r>
                      <w:r w:rsidRPr="00F220B7">
                        <w:rPr>
                          <w:rFonts w:ascii="微软雅黑" w:eastAsia="微软雅黑" w:hAnsi="微软雅黑"/>
                          <w:sz w:val="18"/>
                        </w:rPr>
                        <w:t xml:space="preserve"> </w:t>
                      </w:r>
                      <w:r w:rsidRPr="00F220B7">
                        <w:rPr>
                          <w:rFonts w:ascii="微软雅黑" w:eastAsia="微软雅黑" w:hAnsi="微软雅黑" w:hint="eastAsia"/>
                          <w:sz w:val="18"/>
                        </w:rPr>
                        <w:t>高效工作，抗压、多任务处理能力强；热衷新鲜事物，自学能力强。</w:t>
                      </w:r>
                    </w:p>
                    <w:p w14:paraId="585D314C" w14:textId="77777777" w:rsidR="00F220B7" w:rsidRDefault="00F220B7">
                      <w:pPr>
                        <w:rPr>
                          <w:rFonts w:ascii="微软雅黑" w:eastAsia="微软雅黑" w:hAnsi="微软雅黑" w:hint="eastAsia"/>
                          <w:sz w:val="18"/>
                        </w:rPr>
                      </w:pPr>
                    </w:p>
                    <w:bookmarkEnd w:id="1"/>
                  </w:txbxContent>
                </v:textbox>
                <w10:wrap anchory="page"/>
              </v:shape>
            </w:pict>
          </mc:Fallback>
        </mc:AlternateContent>
      </w:r>
    </w:p>
    <w:p w14:paraId="7710B065" w14:textId="77777777" w:rsidR="00D35F20" w:rsidRPr="00CD0E84" w:rsidRDefault="00D35F20">
      <w:pPr>
        <w:rPr>
          <w:rFonts w:ascii="Microsoft YaHei" w:eastAsia="Microsoft YaHei" w:hAnsi="Microsoft YaHei"/>
        </w:rPr>
      </w:pPr>
    </w:p>
    <w:p w14:paraId="564C0C60" w14:textId="77777777" w:rsidR="00D35F20" w:rsidRPr="00CD0E84" w:rsidRDefault="00D35F20">
      <w:pPr>
        <w:rPr>
          <w:rFonts w:ascii="Microsoft YaHei" w:eastAsia="Microsoft YaHei" w:hAnsi="Microsoft YaHei"/>
        </w:rPr>
      </w:pPr>
    </w:p>
    <w:p w14:paraId="3E83981D" w14:textId="77777777" w:rsidR="00D35F20" w:rsidRPr="00CD0E84" w:rsidRDefault="00D35F20">
      <w:pPr>
        <w:rPr>
          <w:rFonts w:ascii="Microsoft YaHei" w:eastAsia="Microsoft YaHei" w:hAnsi="Microsoft YaHei"/>
        </w:rPr>
      </w:pPr>
    </w:p>
    <w:p w14:paraId="596F7730" w14:textId="77777777" w:rsidR="00D35F20" w:rsidRPr="00CD0E84" w:rsidRDefault="00D35F20">
      <w:pPr>
        <w:rPr>
          <w:rFonts w:ascii="Microsoft YaHei" w:eastAsia="Microsoft YaHei" w:hAnsi="Microsoft YaHei"/>
        </w:rPr>
      </w:pPr>
    </w:p>
    <w:p w14:paraId="243C406F" w14:textId="77777777" w:rsidR="00D35F20" w:rsidRPr="00CD0E84" w:rsidRDefault="00D35F20">
      <w:pPr>
        <w:rPr>
          <w:rFonts w:ascii="Microsoft YaHei" w:eastAsia="Microsoft YaHei" w:hAnsi="Microsoft YaHei"/>
        </w:rPr>
      </w:pPr>
    </w:p>
    <w:p w14:paraId="3680AD8E" w14:textId="77777777" w:rsidR="00D35F20" w:rsidRPr="00CD0E84" w:rsidRDefault="00D35F20">
      <w:pPr>
        <w:rPr>
          <w:rFonts w:ascii="Microsoft YaHei" w:eastAsia="Microsoft YaHei" w:hAnsi="Microsoft YaHei"/>
        </w:rPr>
      </w:pPr>
    </w:p>
    <w:p w14:paraId="018EE227" w14:textId="77777777" w:rsidR="00D35F20" w:rsidRPr="00CD0E84" w:rsidRDefault="00D35F20">
      <w:pPr>
        <w:rPr>
          <w:rFonts w:ascii="Microsoft YaHei" w:eastAsia="Microsoft YaHei" w:hAnsi="Microsoft YaHei"/>
        </w:rPr>
      </w:pPr>
    </w:p>
    <w:p w14:paraId="6186A32B" w14:textId="77777777" w:rsidR="00FA247A" w:rsidRPr="00CD0E84" w:rsidRDefault="00D35F20">
      <w:pPr>
        <w:tabs>
          <w:tab w:val="left" w:pos="2143"/>
        </w:tabs>
        <w:jc w:val="left"/>
        <w:rPr>
          <w:rFonts w:ascii="Microsoft YaHei" w:eastAsia="Microsoft YaHei" w:hAnsi="Microsoft YaHei"/>
        </w:rPr>
      </w:pPr>
      <w:r w:rsidRPr="00CD0E84">
        <w:rPr>
          <w:rFonts w:ascii="Microsoft YaHei" w:eastAsia="Microsoft YaHei" w:hAnsi="Microsoft YaHei" w:hint="eastAsia"/>
        </w:rPr>
        <w:tab/>
      </w:r>
    </w:p>
    <w:p w14:paraId="052EA0E3" w14:textId="77777777" w:rsidR="00FA247A" w:rsidRPr="00CD0E84" w:rsidRDefault="00FA247A" w:rsidP="00FA247A">
      <w:pPr>
        <w:rPr>
          <w:rFonts w:ascii="Microsoft YaHei" w:eastAsia="Microsoft YaHei" w:hAnsi="Microsoft YaHei"/>
        </w:rPr>
      </w:pPr>
    </w:p>
    <w:p w14:paraId="68DED17F" w14:textId="77777777" w:rsidR="00FA247A" w:rsidRPr="00CD0E84" w:rsidRDefault="00FA247A" w:rsidP="00FA247A">
      <w:pPr>
        <w:rPr>
          <w:rFonts w:ascii="Microsoft YaHei" w:eastAsia="Microsoft YaHei" w:hAnsi="Microsoft YaHei"/>
        </w:rPr>
      </w:pPr>
    </w:p>
    <w:p w14:paraId="4717D558" w14:textId="77777777" w:rsidR="00F220B7" w:rsidRPr="00CD0E84" w:rsidRDefault="00CD0E84" w:rsidP="00F220B7">
      <w:pPr>
        <w:rPr>
          <w:rFonts w:ascii="Microsoft YaHei" w:eastAsia="Microsoft YaHei" w:hAnsi="Microsoft YaHei"/>
        </w:rPr>
      </w:pPr>
      <w:r w:rsidRPr="00CD0E8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0131D0" wp14:editId="4FE0B554">
                <wp:simplePos x="0" y="0"/>
                <wp:positionH relativeFrom="column">
                  <wp:posOffset>-114935</wp:posOffset>
                </wp:positionH>
                <wp:positionV relativeFrom="page">
                  <wp:posOffset>10325101</wp:posOffset>
                </wp:positionV>
                <wp:extent cx="7600315" cy="414324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14324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CD3A6" id="Rectangle_x0020_3" o:spid="_x0000_s1026" style="position:absolute;left:0;text-align:left;margin-left:-9.05pt;margin-top:813pt;width:598.45pt;height:3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" fillcolor="#b4204d" stroked="f">
                <w10:wrap anchory="page"/>
              </v:rect>
            </w:pict>
          </mc:Fallback>
        </mc:AlternateContent>
      </w:r>
      <w:r w:rsidR="00F220B7" w:rsidRPr="00CD0E84">
        <w:rPr>
          <w:rFonts w:ascii="Microsoft YaHei" w:eastAsia="Microsoft YaHei" w:hAnsi="Microsoft YaHei"/>
        </w:rPr>
        <w:br w:type="page"/>
      </w:r>
      <w:r w:rsidRPr="00CD0E8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93D44" wp14:editId="63D04D2A">
                <wp:simplePos x="0" y="0"/>
                <wp:positionH relativeFrom="column">
                  <wp:posOffset>-1153795</wp:posOffset>
                </wp:positionH>
                <wp:positionV relativeFrom="paragraph">
                  <wp:posOffset>9672320</wp:posOffset>
                </wp:positionV>
                <wp:extent cx="7600315" cy="132715"/>
                <wp:effectExtent l="1905" t="0" r="508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3271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7BB31" id="Rectangle_x0020_10" o:spid="_x0000_s1026" style="position:absolute;left:0;text-align:left;margin-left:-90.85pt;margin-top:761.6pt;width:598.45pt;height: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" fillcolor="#b4204d" stroked="f"/>
            </w:pict>
          </mc:Fallback>
        </mc:AlternateContent>
      </w:r>
    </w:p>
    <w:p w14:paraId="7860737F" w14:textId="77777777" w:rsidR="00F220B7" w:rsidRPr="00CD0E84" w:rsidRDefault="00CD0E84" w:rsidP="00F220B7">
      <w:pPr>
        <w:rPr>
          <w:rFonts w:ascii="Microsoft YaHei" w:eastAsia="Microsoft YaHei" w:hAnsi="Microsoft YaHei"/>
        </w:rPr>
      </w:pPr>
      <w:r w:rsidRPr="00CD0E84">
        <w:rPr>
          <w:rFonts w:ascii="Microsoft YaHei" w:eastAsia="Microsoft YaHei" w:hAnsi="Microsoft YaHe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414FE" wp14:editId="43161589">
                <wp:simplePos x="0" y="0"/>
                <wp:positionH relativeFrom="column">
                  <wp:posOffset>-118745</wp:posOffset>
                </wp:positionH>
                <wp:positionV relativeFrom="page">
                  <wp:posOffset>23799</wp:posOffset>
                </wp:positionV>
                <wp:extent cx="7600315" cy="160782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60782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CD9BD9" w14:textId="77777777" w:rsidR="00CD0E84" w:rsidRPr="00CD0E84" w:rsidRDefault="00CD0E84" w:rsidP="00CD0E84">
                            <w:pPr>
                              <w:autoSpaceDN w:val="0"/>
                              <w:spacing w:before="360" w:after="100" w:afterAutospacing="1" w:line="900" w:lineRule="exact"/>
                              <w:ind w:leftChars="405" w:left="850"/>
                              <w:rPr>
                                <w:rFonts w:ascii="微软雅黑" w:eastAsia="微软雅黑" w:hAnsi="微软雅黑" w:hint="eastAsia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D0E84">
                              <w:rPr>
                                <w:rFonts w:ascii="Microsoft YaHei" w:eastAsia="Microsoft YaHei" w:hAnsi="Microsoft YaHei"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O</w:t>
                            </w:r>
                            <w:r w:rsidRPr="00CD0E84">
                              <w:rPr>
                                <w:rFonts w:ascii="Microsoft YaHei" w:eastAsia="Microsoft YaHei" w:hAnsi="Microsoft YaHei" w:hint="eastAsia"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fficePLUS</w:t>
                            </w:r>
                            <w:proofErr w:type="spellEnd"/>
                            <w:r w:rsidRPr="00CD0E84">
                              <w:rPr>
                                <w:rFonts w:ascii="微软雅黑" w:eastAsia="微软雅黑" w:hAnsi="微软雅黑" w:hint="eastAsia"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D0E84">
                              <w:rPr>
                                <w:rFonts w:ascii="微软雅黑" w:eastAsia="微软雅黑" w:hAnsi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CD0E84">
                              <w:rPr>
                                <w:rFonts w:ascii="微软雅黑" w:eastAsia="微软雅黑" w:hAnsi="微软雅黑" w:hint="eastAsia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resh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 xml:space="preserve"> 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raduates</w:t>
                            </w:r>
                          </w:p>
                          <w:p w14:paraId="63E0B28A" w14:textId="77777777" w:rsidR="00CD0E84" w:rsidRPr="00CD0E84" w:rsidRDefault="00CD0E84" w:rsidP="00CD0E84">
                            <w:pPr>
                              <w:autoSpaceDN w:val="0"/>
                              <w:spacing w:after="120" w:line="600" w:lineRule="exact"/>
                              <w:ind w:leftChars="405" w:left="850"/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 w:rsidRPr="00CD0E84">
                              <w:rPr>
                                <w:rFonts w:ascii="Helvetica" w:hAnsi="Helvetica" w:cs="Helvetica"/>
                                <w:color w:val="D9D9D9" w:themeColor="background1" w:themeShade="D9"/>
                                <w:kern w:val="0"/>
                                <w:sz w:val="30"/>
                                <w:szCs w:val="30"/>
                              </w:rPr>
                              <w:t>officeplus@microsoft.com</w:t>
                            </w:r>
                            <w:r w:rsidRPr="00CD0E84"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Pr="00CD0E84">
                              <w:rPr>
                                <w:rFonts w:ascii="微软雅黑" w:eastAsia="微软雅黑" w:hAnsi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180 1000 1000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414FE" id="_x0000_s1028" style="position:absolute;left:0;text-align:left;margin-left:-9.35pt;margin-top:1.85pt;width:598.45pt;height:1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" fillcolor="#b4204d" stroked="f">
                <v:textbox>
                  <w:txbxContent>
                    <w:p w14:paraId="4DCD9BD9" w14:textId="77777777" w:rsidR="00CD0E84" w:rsidRPr="00CD0E84" w:rsidRDefault="00CD0E84" w:rsidP="00CD0E84">
                      <w:pPr>
                        <w:autoSpaceDN w:val="0"/>
                        <w:spacing w:before="360" w:after="100" w:afterAutospacing="1" w:line="900" w:lineRule="exact"/>
                        <w:ind w:leftChars="405" w:left="850"/>
                        <w:rPr>
                          <w:rFonts w:ascii="微软雅黑" w:eastAsia="微软雅黑" w:hAnsi="微软雅黑" w:hint="eastAsia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proofErr w:type="spellStart"/>
                      <w:r w:rsidRPr="00CD0E84">
                        <w:rPr>
                          <w:rFonts w:ascii="Microsoft YaHei" w:eastAsia="Microsoft YaHei" w:hAnsi="Microsoft YaHei"/>
                          <w:bCs/>
                          <w:color w:val="FFFFFF"/>
                          <w:sz w:val="72"/>
                          <w:szCs w:val="72"/>
                        </w:rPr>
                        <w:t>O</w:t>
                      </w:r>
                      <w:r w:rsidRPr="00CD0E84">
                        <w:rPr>
                          <w:rFonts w:ascii="Microsoft YaHei" w:eastAsia="Microsoft YaHei" w:hAnsi="Microsoft YaHei" w:hint="eastAsia"/>
                          <w:bCs/>
                          <w:color w:val="FFFFFF"/>
                          <w:sz w:val="72"/>
                          <w:szCs w:val="72"/>
                        </w:rPr>
                        <w:t>fficePLUS</w:t>
                      </w:r>
                      <w:proofErr w:type="spellEnd"/>
                      <w:r w:rsidRPr="00CD0E84">
                        <w:rPr>
                          <w:rFonts w:ascii="微软雅黑" w:eastAsia="微软雅黑" w:hAnsi="微软雅黑" w:hint="eastAsia"/>
                          <w:bCs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 w:rsidRPr="00CD0E84">
                        <w:rPr>
                          <w:rFonts w:ascii="微软雅黑" w:eastAsia="微软雅黑" w:hAnsi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 </w:t>
                      </w:r>
                      <w:r w:rsidRPr="00CD0E84">
                        <w:rPr>
                          <w:rFonts w:ascii="微软雅黑" w:eastAsia="微软雅黑" w:hAnsi="微软雅黑" w:hint="eastAsia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2016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resh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 xml:space="preserve"> G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raduates</w:t>
                      </w:r>
                    </w:p>
                    <w:p w14:paraId="63E0B28A" w14:textId="77777777" w:rsidR="00CD0E84" w:rsidRPr="00CD0E84" w:rsidRDefault="00CD0E84" w:rsidP="00CD0E84">
                      <w:pPr>
                        <w:autoSpaceDN w:val="0"/>
                        <w:spacing w:after="120" w:line="600" w:lineRule="exact"/>
                        <w:ind w:leftChars="405" w:left="850"/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 w:rsidRPr="00CD0E84">
                        <w:rPr>
                          <w:rFonts w:ascii="Helvetica" w:hAnsi="Helvetica" w:cs="Helvetica"/>
                          <w:color w:val="D9D9D9" w:themeColor="background1" w:themeShade="D9"/>
                          <w:kern w:val="0"/>
                          <w:sz w:val="30"/>
                          <w:szCs w:val="30"/>
                        </w:rPr>
                        <w:t>officeplus@microsoft.com</w:t>
                      </w:r>
                      <w:r w:rsidRPr="00CD0E84"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 </w:t>
                      </w:r>
                      <w:r w:rsidRPr="00CD0E84">
                        <w:rPr>
                          <w:rFonts w:ascii="微软雅黑" w:eastAsia="微软雅黑" w:hAnsi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180 1000 1000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73BC9DF" w14:textId="77777777" w:rsidR="00F220B7" w:rsidRPr="00CD0E84" w:rsidRDefault="00F220B7" w:rsidP="00F220B7">
      <w:pPr>
        <w:rPr>
          <w:rFonts w:ascii="Microsoft YaHei" w:eastAsia="Microsoft YaHei" w:hAnsi="Microsoft YaHei" w:hint="eastAsia"/>
        </w:rPr>
      </w:pPr>
    </w:p>
    <w:p w14:paraId="3BBC37DE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3EB820E8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38D33548" w14:textId="77777777" w:rsidR="00F220B7" w:rsidRPr="00CD0E84" w:rsidRDefault="00CD0E84" w:rsidP="00F220B7">
      <w:pPr>
        <w:rPr>
          <w:rFonts w:ascii="Microsoft YaHei" w:eastAsia="Microsoft YaHei" w:hAnsi="Microsoft YaHei"/>
        </w:rPr>
      </w:pPr>
      <w:r w:rsidRPr="00CD0E8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9B1CA" wp14:editId="71464B40">
                <wp:simplePos x="0" y="0"/>
                <wp:positionH relativeFrom="column">
                  <wp:posOffset>464185</wp:posOffset>
                </wp:positionH>
                <wp:positionV relativeFrom="page">
                  <wp:posOffset>2011680</wp:posOffset>
                </wp:positionV>
                <wp:extent cx="6621780" cy="7970520"/>
                <wp:effectExtent l="0" t="0" r="7620" b="508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797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0A9C7D1" w14:textId="77777777" w:rsidR="00B828CE" w:rsidRPr="00CD0E84" w:rsidRDefault="00B828CE" w:rsidP="00CD0E84"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EDUCATION&amp;QUALIFICATION</w:t>
                            </w:r>
                          </w:p>
                          <w:p w14:paraId="5C635D23" w14:textId="77777777" w:rsidR="00B828CE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-</w:t>
                            </w:r>
                            <w:r w:rsidR="00B828CE"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Stockholm University</w:t>
                            </w:r>
                            <w:r w:rsidR="00B828CE" w:rsidRPr="00CD0E84">
                              <w:rPr>
                                <w:rFonts w:eastAsia="微软雅黑"/>
                                <w:sz w:val="18"/>
                              </w:rPr>
                              <w:t xml:space="preserve">, Center of Cultural Policy Studies, </w:t>
                            </w:r>
                            <w:proofErr w:type="spellStart"/>
                            <w:r w:rsidR="00B828CE" w:rsidRPr="00CD0E84">
                              <w:rPr>
                                <w:rFonts w:eastAsia="微软雅黑"/>
                                <w:sz w:val="18"/>
                              </w:rPr>
                              <w:t>M.</w:t>
                            </w:r>
                            <w:proofErr w:type="gramStart"/>
                            <w:r w:rsidR="00B828CE" w:rsidRPr="00CD0E84">
                              <w:rPr>
                                <w:rFonts w:eastAsia="微软雅黑"/>
                                <w:sz w:val="18"/>
                              </w:rPr>
                              <w:t>A.Global</w:t>
                            </w:r>
                            <w:proofErr w:type="spellEnd"/>
                            <w:proofErr w:type="gramEnd"/>
                            <w:r w:rsidR="00B828CE" w:rsidRPr="00CD0E84">
                              <w:rPr>
                                <w:rFonts w:eastAsia="微软雅黑"/>
                                <w:sz w:val="18"/>
                              </w:rPr>
                              <w:t xml:space="preserve"> Media and Communication (Oct. 2015— Oct.2016)</w:t>
                            </w:r>
                          </w:p>
                          <w:p w14:paraId="6AF8FB1A" w14:textId="77777777" w:rsidR="00B828CE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-</w:t>
                            </w:r>
                            <w:r w:rsidR="00B828CE"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 xml:space="preserve">Communication University </w:t>
                            </w:r>
                            <w:r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of China</w:t>
                            </w:r>
                            <w:r w:rsidR="00B828CE" w:rsidRPr="00CD0E84">
                              <w:rPr>
                                <w:rFonts w:eastAsia="微软雅黑"/>
                                <w:sz w:val="18"/>
                              </w:rPr>
                              <w:t>, School of Literature and Journalism, Communication (Sept. 2011— Jun. 2015)</w:t>
                            </w:r>
                          </w:p>
                          <w:p w14:paraId="6CC60A28" w14:textId="77777777" w:rsidR="00B828CE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-</w:t>
                            </w:r>
                            <w:r w:rsidR="00B828CE"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Core Curriculum</w:t>
                            </w: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 xml:space="preserve">: </w:t>
                            </w:r>
                            <w:r w:rsidR="00B828CE" w:rsidRPr="00CD0E84">
                              <w:rPr>
                                <w:rFonts w:eastAsia="微软雅黑"/>
                                <w:sz w:val="18"/>
                              </w:rPr>
                              <w:t>Advertising Operation and Practice, Public Relations, Media Economics, Social Survey Methods</w:t>
                            </w:r>
                          </w:p>
                          <w:p w14:paraId="04808829" w14:textId="77777777" w:rsidR="00B828CE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-</w:t>
                            </w:r>
                            <w:r w:rsidR="00B828CE"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Honor</w:t>
                            </w: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 xml:space="preserve">: </w:t>
                            </w:r>
                            <w:r w:rsidR="00B828CE" w:rsidRPr="00CD0E84">
                              <w:rPr>
                                <w:rFonts w:eastAsia="微软雅黑"/>
                                <w:sz w:val="18"/>
                              </w:rPr>
                              <w:t>Gained the National Endeavor Fellowship, Third Prize Scholarship and Excellent Student Leader, CUC</w:t>
                            </w:r>
                          </w:p>
                          <w:p w14:paraId="51F44876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 w14:paraId="238CC038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INTERNSHIP EXPERIENCE</w:t>
                            </w:r>
                          </w:p>
                          <w:p w14:paraId="69B6E6A7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Operation Management Intern, </w:t>
                            </w:r>
                            <w:proofErr w:type="spellStart"/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Baidu</w:t>
                            </w:r>
                            <w:proofErr w:type="spellEnd"/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, China 2014.7-2014.11 </w:t>
                            </w:r>
                          </w:p>
                          <w:p w14:paraId="28BB8B5B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 xml:space="preserve">Redesign and expand the homepage: design the functions and copies (including the former user research) </w:t>
                            </w:r>
                          </w:p>
                          <w:p w14:paraId="3DDDF11C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Organize annual conference and annual big project: combine the external resources and implement activities</w:t>
                            </w:r>
                          </w:p>
                          <w:p w14:paraId="06778ADA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Introduce high-quality users from other websites and promote them to create more UGC</w:t>
                            </w:r>
                            <w:r w:rsidRPr="00CD0E84">
                              <w:rPr>
                                <w:rFonts w:ascii="MS Mincho" w:eastAsia="MS Mincho" w:hAnsi="MS Mincho" w:cs="MS Mincho"/>
                                <w:sz w:val="18"/>
                              </w:rPr>
                              <w:t> </w:t>
                            </w:r>
                          </w:p>
                          <w:p w14:paraId="33169235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Participate in the whole process of product launch: draft MRD-design-cooperate with RD&amp;UE-test-promote</w:t>
                            </w:r>
                          </w:p>
                          <w:p w14:paraId="03F3B9E6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 xml:space="preserve">Manage the campus teams: responsible for member recruitment, election, events organization in 18 teams </w:t>
                            </w:r>
                          </w:p>
                          <w:p w14:paraId="382F5A56" w14:textId="77777777" w:rsidR="008713A1" w:rsidRPr="00CD0E84" w:rsidRDefault="008713A1" w:rsidP="00CD0E84">
                            <w:pPr>
                              <w:spacing w:line="276" w:lineRule="auto"/>
                              <w:ind w:left="420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 w14:paraId="0BA96E69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Product Manager Intern, </w:t>
                            </w:r>
                            <w:proofErr w:type="spellStart"/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Sohu</w:t>
                            </w:r>
                            <w:proofErr w:type="spellEnd"/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Changyou</w:t>
                            </w:r>
                            <w:proofErr w:type="spellEnd"/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, Beijing, China Nov.2014—Jan.2015 </w:t>
                            </w:r>
                          </w:p>
                          <w:p w14:paraId="7DFD6B76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Monitored overseas promotion of products including Dolphin Browser, analyzed and evaluate related data</w:t>
                            </w:r>
                            <w:r w:rsidRPr="00CD0E84">
                              <w:rPr>
                                <w:rFonts w:ascii="MS Mincho" w:eastAsia="MS Mincho" w:hAnsi="MS Mincho" w:cs="MS Mincho"/>
                                <w:sz w:val="18"/>
                              </w:rPr>
                              <w:t> </w:t>
                            </w:r>
                          </w:p>
                          <w:p w14:paraId="7E108C58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Assisted in product (</w:t>
                            </w:r>
                            <w:proofErr w:type="spellStart"/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MoboPick</w:t>
                            </w:r>
                            <w:proofErr w:type="spellEnd"/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) daily operation, providing key stats, summaries and optimization strategies</w:t>
                            </w:r>
                            <w:r w:rsidRPr="00CD0E84">
                              <w:rPr>
                                <w:rFonts w:ascii="MS Mincho" w:eastAsia="MS Mincho" w:hAnsi="MS Mincho" w:cs="MS Mincho"/>
                                <w:sz w:val="18"/>
                              </w:rPr>
                              <w:t> </w:t>
                            </w:r>
                          </w:p>
                          <w:p w14:paraId="5BE4FD2F" w14:textId="77777777" w:rsidR="00F220B7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Assisted Product Manager in analyzing market demand and preference for new products</w:t>
                            </w:r>
                            <w:r w:rsidRPr="00CD0E84">
                              <w:rPr>
                                <w:rFonts w:ascii="MS Mincho" w:eastAsia="MS Mincho" w:hAnsi="MS Mincho" w:cs="MS Mincho"/>
                                <w:sz w:val="18"/>
                              </w:rPr>
                              <w:t> </w:t>
                            </w:r>
                          </w:p>
                          <w:p w14:paraId="7AD1DF98" w14:textId="77777777" w:rsidR="008713A1" w:rsidRPr="00CD0E84" w:rsidRDefault="008713A1" w:rsidP="00CD0E84">
                            <w:pPr>
                              <w:spacing w:line="276" w:lineRule="auto"/>
                              <w:ind w:left="420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 w14:paraId="607BBD28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CAMPUS EXPERIENCE</w:t>
                            </w:r>
                            <w:r w:rsidRPr="00CD0E84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 xml:space="preserve"> </w:t>
                            </w:r>
                          </w:p>
                          <w:p w14:paraId="061499F3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AIESEC BJTU (Customer Service Team Leader, Vice President, Global Volunteer Program), 2011.3 – 2013.1</w:t>
                            </w:r>
                          </w:p>
                          <w:p w14:paraId="5F62C0C3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Run Global Volunteer Program and Lead an Entity (AIESEC BJTU) as a team, 2012.1 - 2013.12</w:t>
                            </w:r>
                          </w:p>
                          <w:p w14:paraId="6A89EF99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Leaded 3 schools’ teams, attained the goal of 90 volunteers in number and assured their experience in quality</w:t>
                            </w:r>
                          </w:p>
                          <w:p w14:paraId="48B9BCF6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Increased the number of voluntary destination country to 24, which is 200% of before</w:t>
                            </w:r>
                          </w:p>
                          <w:p w14:paraId="1893174A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Expended the organization to 6 Beijing universities by organizing promotion, recruiting and interviewing new volunteers</w:t>
                            </w:r>
                          </w:p>
                          <w:p w14:paraId="5DF13744" w14:textId="77777777" w:rsidR="008713A1" w:rsidRPr="00CD0E84" w:rsidRDefault="008713A1" w:rsidP="00CD0E84">
                            <w:pPr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Leaded a 9 persons’ team and organized regional induction conference for 500 delegates in two and a half days</w:t>
                            </w:r>
                          </w:p>
                          <w:p w14:paraId="09E20D30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 w14:paraId="4020A9FA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ABILITY</w:t>
                            </w:r>
                            <w:r w:rsidRPr="00CD0E84">
                              <w:rPr>
                                <w:rFonts w:ascii="MS Mincho" w:eastAsia="MS Mincho" w:hAnsi="MS Mincho" w:cs="MS Mincho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</w:p>
                          <w:p w14:paraId="4025B6DC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Language:</w:t>
                            </w: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 xml:space="preserve"> Fluent in English CET6-597, IELTS 7, TOEIC 950, Member of the Big Bang Theory </w:t>
                            </w:r>
                            <w:proofErr w:type="spellStart"/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Fansub</w:t>
                            </w:r>
                            <w:proofErr w:type="spellEnd"/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 xml:space="preserve"> Group </w:t>
                            </w:r>
                          </w:p>
                          <w:p w14:paraId="01E4E400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>Skills:</w:t>
                            </w: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 xml:space="preserve"> Proficient in Adobe Photoshop, excellent writing </w:t>
                            </w:r>
                            <w:proofErr w:type="spellStart"/>
                            <w:proofErr w:type="gramStart"/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skills,Second</w:t>
                            </w:r>
                            <w:proofErr w:type="spellEnd"/>
                            <w:proofErr w:type="gramEnd"/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 xml:space="preserve"> Prize of the National New Concept Composition D Contest and Designer Award of the BMW MINI National Design Competition.</w:t>
                            </w:r>
                            <w:r w:rsidRPr="00CD0E84">
                              <w:rPr>
                                <w:rFonts w:ascii="MS Mincho" w:eastAsia="MS Mincho" w:hAnsi="MS Mincho" w:cs="MS Mincho"/>
                                <w:sz w:val="18"/>
                              </w:rPr>
                              <w:t> </w:t>
                            </w:r>
                          </w:p>
                          <w:p w14:paraId="450B91D1" w14:textId="77777777" w:rsidR="008713A1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 xml:space="preserve">Hobbies: </w:t>
                            </w: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Piano, ballet, guitar, photographing.</w:t>
                            </w:r>
                            <w:r w:rsidRPr="00CD0E84">
                              <w:rPr>
                                <w:rFonts w:ascii="MS Mincho" w:eastAsia="MS Mincho" w:hAnsi="MS Mincho" w:cs="MS Mincho"/>
                                <w:sz w:val="18"/>
                              </w:rPr>
                              <w:t> </w:t>
                            </w:r>
                          </w:p>
                          <w:p w14:paraId="67E5D325" w14:textId="77777777" w:rsidR="00F220B7" w:rsidRPr="00CD0E84" w:rsidRDefault="008713A1" w:rsidP="00CD0E84"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 w:rsidRPr="00CD0E84">
                              <w:rPr>
                                <w:rFonts w:eastAsia="微软雅黑"/>
                                <w:b/>
                                <w:sz w:val="18"/>
                              </w:rPr>
                              <w:t xml:space="preserve">Self-assessment: </w:t>
                            </w:r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Excellent communicator, team player and hard worker, self-</w:t>
                            </w:r>
                            <w:proofErr w:type="spellStart"/>
                            <w:proofErr w:type="gramStart"/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>motivated,curious</w:t>
                            </w:r>
                            <w:proofErr w:type="spellEnd"/>
                            <w:proofErr w:type="gramEnd"/>
                            <w:r w:rsidRPr="00CD0E84">
                              <w:rPr>
                                <w:rFonts w:eastAsia="微软雅黑"/>
                                <w:sz w:val="18"/>
                              </w:rPr>
                              <w:t xml:space="preserve"> and passionate.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9B1CA" id="Text_x0020_Box_x0020_11" o:spid="_x0000_s1029" type="#_x0000_t202" style="position:absolute;left:0;text-align:left;margin-left:36.55pt;margin-top:158.4pt;width:521.4pt;height:6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" stroked="f">
                <v:textbox>
                  <w:txbxContent>
                    <w:p w14:paraId="10A9C7D1" w14:textId="77777777" w:rsidR="00B828CE" w:rsidRPr="00CD0E84" w:rsidRDefault="00B828CE" w:rsidP="00CD0E84"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EDUCATION&amp;QUALIFICATION</w:t>
                      </w:r>
                    </w:p>
                    <w:p w14:paraId="5C635D23" w14:textId="77777777" w:rsidR="00B828CE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sz w:val="18"/>
                        </w:rPr>
                        <w:t>-</w:t>
                      </w:r>
                      <w:r w:rsidR="00B828CE" w:rsidRPr="00CD0E84">
                        <w:rPr>
                          <w:rFonts w:eastAsia="微软雅黑"/>
                          <w:b/>
                          <w:sz w:val="18"/>
                        </w:rPr>
                        <w:t>Stockholm University</w:t>
                      </w:r>
                      <w:r w:rsidR="00B828CE" w:rsidRPr="00CD0E84">
                        <w:rPr>
                          <w:rFonts w:eastAsia="微软雅黑"/>
                          <w:sz w:val="18"/>
                        </w:rPr>
                        <w:t xml:space="preserve">, Center of Cultural Policy Studies, </w:t>
                      </w:r>
                      <w:proofErr w:type="spellStart"/>
                      <w:r w:rsidR="00B828CE" w:rsidRPr="00CD0E84">
                        <w:rPr>
                          <w:rFonts w:eastAsia="微软雅黑"/>
                          <w:sz w:val="18"/>
                        </w:rPr>
                        <w:t>M.</w:t>
                      </w:r>
                      <w:proofErr w:type="gramStart"/>
                      <w:r w:rsidR="00B828CE" w:rsidRPr="00CD0E84">
                        <w:rPr>
                          <w:rFonts w:eastAsia="微软雅黑"/>
                          <w:sz w:val="18"/>
                        </w:rPr>
                        <w:t>A.Global</w:t>
                      </w:r>
                      <w:proofErr w:type="spellEnd"/>
                      <w:proofErr w:type="gramEnd"/>
                      <w:r w:rsidR="00B828CE" w:rsidRPr="00CD0E84">
                        <w:rPr>
                          <w:rFonts w:eastAsia="微软雅黑"/>
                          <w:sz w:val="18"/>
                        </w:rPr>
                        <w:t xml:space="preserve"> Media and Communication (Oct. 2015— Oct.2016)</w:t>
                      </w:r>
                    </w:p>
                    <w:p w14:paraId="6AF8FB1A" w14:textId="77777777" w:rsidR="00B828CE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sz w:val="18"/>
                        </w:rPr>
                        <w:t>-</w:t>
                      </w:r>
                      <w:r w:rsidR="00B828CE" w:rsidRPr="00CD0E84">
                        <w:rPr>
                          <w:rFonts w:eastAsia="微软雅黑"/>
                          <w:b/>
                          <w:sz w:val="18"/>
                        </w:rPr>
                        <w:t xml:space="preserve">Communication University </w:t>
                      </w:r>
                      <w:r w:rsidRPr="00CD0E84">
                        <w:rPr>
                          <w:rFonts w:eastAsia="微软雅黑"/>
                          <w:b/>
                          <w:sz w:val="18"/>
                        </w:rPr>
                        <w:t>of China</w:t>
                      </w:r>
                      <w:r w:rsidR="00B828CE" w:rsidRPr="00CD0E84">
                        <w:rPr>
                          <w:rFonts w:eastAsia="微软雅黑"/>
                          <w:sz w:val="18"/>
                        </w:rPr>
                        <w:t>, School of Literature and Journalism, Communication (Sept. 2011— Jun. 2015)</w:t>
                      </w:r>
                    </w:p>
                    <w:p w14:paraId="6CC60A28" w14:textId="77777777" w:rsidR="00B828CE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sz w:val="18"/>
                        </w:rPr>
                        <w:t>-</w:t>
                      </w:r>
                      <w:r w:rsidR="00B828CE" w:rsidRPr="00CD0E84">
                        <w:rPr>
                          <w:rFonts w:eastAsia="微软雅黑"/>
                          <w:b/>
                          <w:sz w:val="18"/>
                        </w:rPr>
                        <w:t>Core Curriculum</w:t>
                      </w:r>
                      <w:r w:rsidRPr="00CD0E84">
                        <w:rPr>
                          <w:rFonts w:eastAsia="微软雅黑"/>
                          <w:sz w:val="18"/>
                        </w:rPr>
                        <w:t xml:space="preserve">: </w:t>
                      </w:r>
                      <w:r w:rsidR="00B828CE" w:rsidRPr="00CD0E84">
                        <w:rPr>
                          <w:rFonts w:eastAsia="微软雅黑"/>
                          <w:sz w:val="18"/>
                        </w:rPr>
                        <w:t>Advertising Operation and Practice, Public Relations, Media Economics, Social Survey Methods</w:t>
                      </w:r>
                    </w:p>
                    <w:p w14:paraId="04808829" w14:textId="77777777" w:rsidR="00B828CE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sz w:val="18"/>
                        </w:rPr>
                        <w:t>-</w:t>
                      </w:r>
                      <w:r w:rsidR="00B828CE" w:rsidRPr="00CD0E84">
                        <w:rPr>
                          <w:rFonts w:eastAsia="微软雅黑"/>
                          <w:b/>
                          <w:sz w:val="18"/>
                        </w:rPr>
                        <w:t>Honor</w:t>
                      </w:r>
                      <w:r w:rsidRPr="00CD0E84">
                        <w:rPr>
                          <w:rFonts w:eastAsia="微软雅黑"/>
                          <w:sz w:val="18"/>
                        </w:rPr>
                        <w:t xml:space="preserve">: </w:t>
                      </w:r>
                      <w:r w:rsidR="00B828CE" w:rsidRPr="00CD0E84">
                        <w:rPr>
                          <w:rFonts w:eastAsia="微软雅黑"/>
                          <w:sz w:val="18"/>
                        </w:rPr>
                        <w:t>Gained the National Endeavor Fellowship, Third Prize Scholarship and Excellent Student Leader, CUC</w:t>
                      </w:r>
                    </w:p>
                    <w:p w14:paraId="51F44876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</w:p>
                    <w:p w14:paraId="238CC038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INTERNSHIP EXPERIENCE</w:t>
                      </w:r>
                    </w:p>
                    <w:p w14:paraId="69B6E6A7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 xml:space="preserve">Operation Management Intern, </w:t>
                      </w:r>
                      <w:proofErr w:type="spellStart"/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>Baidu</w:t>
                      </w:r>
                      <w:proofErr w:type="spellEnd"/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 xml:space="preserve">, China 2014.7-2014.11 </w:t>
                      </w:r>
                    </w:p>
                    <w:p w14:paraId="28BB8B5B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 xml:space="preserve">Redesign and expand the homepage: design the functions and copies (including the former user research) </w:t>
                      </w:r>
                    </w:p>
                    <w:p w14:paraId="3DDDF11C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Organize annual conference and annual big project: combine the external resources and implement activities</w:t>
                      </w:r>
                    </w:p>
                    <w:p w14:paraId="06778ADA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Introduce high-quality users from other websites and promote them to create more UGC</w:t>
                      </w:r>
                      <w:r w:rsidRPr="00CD0E84">
                        <w:rPr>
                          <w:rFonts w:ascii="MS Mincho" w:eastAsia="MS Mincho" w:hAnsi="MS Mincho" w:cs="MS Mincho"/>
                          <w:sz w:val="18"/>
                        </w:rPr>
                        <w:t> </w:t>
                      </w:r>
                    </w:p>
                    <w:p w14:paraId="33169235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Participate in the whole process of product launch: draft MRD-design-cooperate with RD&amp;UE-test-promote</w:t>
                      </w:r>
                    </w:p>
                    <w:p w14:paraId="03F3B9E6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 xml:space="preserve">Manage the campus teams: responsible for member recruitment, election, events organization in 18 teams </w:t>
                      </w:r>
                    </w:p>
                    <w:p w14:paraId="382F5A56" w14:textId="77777777" w:rsidR="008713A1" w:rsidRPr="00CD0E84" w:rsidRDefault="008713A1" w:rsidP="00CD0E84">
                      <w:pPr>
                        <w:spacing w:line="276" w:lineRule="auto"/>
                        <w:ind w:left="420"/>
                        <w:rPr>
                          <w:rFonts w:eastAsia="微软雅黑"/>
                          <w:sz w:val="18"/>
                        </w:rPr>
                      </w:pPr>
                    </w:p>
                    <w:p w14:paraId="0BA96E69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 xml:space="preserve">Product Manager Intern, </w:t>
                      </w:r>
                      <w:proofErr w:type="spellStart"/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>Sohu</w:t>
                      </w:r>
                      <w:proofErr w:type="spellEnd"/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 xml:space="preserve"> </w:t>
                      </w:r>
                      <w:proofErr w:type="spellStart"/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>Changyou</w:t>
                      </w:r>
                      <w:proofErr w:type="spellEnd"/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 xml:space="preserve">, Beijing, China Nov.2014—Jan.2015 </w:t>
                      </w:r>
                    </w:p>
                    <w:p w14:paraId="7DFD6B76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Monitored overseas promotion of products including Dolphin Browser, analyzed and evaluate related data</w:t>
                      </w:r>
                      <w:r w:rsidRPr="00CD0E84">
                        <w:rPr>
                          <w:rFonts w:ascii="MS Mincho" w:eastAsia="MS Mincho" w:hAnsi="MS Mincho" w:cs="MS Mincho"/>
                          <w:sz w:val="18"/>
                        </w:rPr>
                        <w:t> </w:t>
                      </w:r>
                    </w:p>
                    <w:p w14:paraId="7E108C58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Assisted in product (</w:t>
                      </w:r>
                      <w:proofErr w:type="spellStart"/>
                      <w:r w:rsidRPr="00CD0E84">
                        <w:rPr>
                          <w:rFonts w:eastAsia="微软雅黑"/>
                          <w:sz w:val="18"/>
                        </w:rPr>
                        <w:t>MoboPick</w:t>
                      </w:r>
                      <w:proofErr w:type="spellEnd"/>
                      <w:r w:rsidRPr="00CD0E84">
                        <w:rPr>
                          <w:rFonts w:eastAsia="微软雅黑"/>
                          <w:sz w:val="18"/>
                        </w:rPr>
                        <w:t>) daily operation, providing key stats, summaries and optimization strategies</w:t>
                      </w:r>
                      <w:r w:rsidRPr="00CD0E84">
                        <w:rPr>
                          <w:rFonts w:ascii="MS Mincho" w:eastAsia="MS Mincho" w:hAnsi="MS Mincho" w:cs="MS Mincho"/>
                          <w:sz w:val="18"/>
                        </w:rPr>
                        <w:t> </w:t>
                      </w:r>
                    </w:p>
                    <w:p w14:paraId="5BE4FD2F" w14:textId="77777777" w:rsidR="00F220B7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Assisted Product Manager in analyzing market demand and preference for new products</w:t>
                      </w:r>
                      <w:r w:rsidRPr="00CD0E84">
                        <w:rPr>
                          <w:rFonts w:ascii="MS Mincho" w:eastAsia="MS Mincho" w:hAnsi="MS Mincho" w:cs="MS Mincho"/>
                          <w:sz w:val="18"/>
                        </w:rPr>
                        <w:t> </w:t>
                      </w:r>
                    </w:p>
                    <w:p w14:paraId="7AD1DF98" w14:textId="77777777" w:rsidR="008713A1" w:rsidRPr="00CD0E84" w:rsidRDefault="008713A1" w:rsidP="00CD0E84">
                      <w:pPr>
                        <w:spacing w:line="276" w:lineRule="auto"/>
                        <w:ind w:left="420"/>
                        <w:rPr>
                          <w:rFonts w:eastAsia="微软雅黑"/>
                          <w:sz w:val="18"/>
                        </w:rPr>
                      </w:pPr>
                    </w:p>
                    <w:p w14:paraId="607BBD28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CAMPUS EXPERIENCE</w:t>
                      </w:r>
                      <w:r w:rsidRPr="00CD0E84">
                        <w:rPr>
                          <w:rFonts w:ascii="MS Mincho" w:eastAsia="MS Mincho" w:hAnsi="MS Mincho" w:cs="MS Mincho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 xml:space="preserve"> </w:t>
                      </w:r>
                    </w:p>
                    <w:p w14:paraId="061499F3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>AIESEC BJTU (Customer Service Team Leader, Vice President, Global Volunteer Program), 2011.3 – 2013.1</w:t>
                      </w:r>
                    </w:p>
                    <w:p w14:paraId="5F62C0C3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18"/>
                        </w:rPr>
                        <w:t>Run Global Volunteer Program and Lead an Entity (AIESEC BJTU) as a team, 2012.1 - 2013.12</w:t>
                      </w:r>
                    </w:p>
                    <w:p w14:paraId="6A89EF99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Leaded 3 schools’ teams, attained the goal of 90 volunteers in number and assured their experience in quality</w:t>
                      </w:r>
                    </w:p>
                    <w:p w14:paraId="48B9BCF6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Increased the number of voluntary destination country to 24, which is 200% of before</w:t>
                      </w:r>
                    </w:p>
                    <w:p w14:paraId="1893174A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Expended the organization to 6 Beijing universities by organizing promotion, recruiting and interviewing new volunteers</w:t>
                      </w:r>
                    </w:p>
                    <w:p w14:paraId="5DF13744" w14:textId="77777777" w:rsidR="008713A1" w:rsidRPr="00CD0E84" w:rsidRDefault="008713A1" w:rsidP="00CD0E84">
                      <w:pPr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sz w:val="18"/>
                        </w:rPr>
                        <w:t>Leaded a 9 persons’ team and organized regional induction conference for 500 delegates in two and a half days</w:t>
                      </w:r>
                    </w:p>
                    <w:p w14:paraId="09E20D30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</w:p>
                    <w:p w14:paraId="4020A9FA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 w:rsidRPr="00CD0E84"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  <w:t>ABILITY</w:t>
                      </w:r>
                      <w:r w:rsidRPr="00CD0E84">
                        <w:rPr>
                          <w:rFonts w:ascii="MS Mincho" w:eastAsia="MS Mincho" w:hAnsi="MS Mincho" w:cs="MS Mincho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</w:p>
                    <w:p w14:paraId="4025B6DC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sz w:val="18"/>
                        </w:rPr>
                        <w:t>Language:</w:t>
                      </w:r>
                      <w:r w:rsidRPr="00CD0E84">
                        <w:rPr>
                          <w:rFonts w:eastAsia="微软雅黑"/>
                          <w:sz w:val="18"/>
                        </w:rPr>
                        <w:t xml:space="preserve"> Fluent in English CET6-597, IELTS 7, TOEIC 950, Member of the Big Bang Theory </w:t>
                      </w:r>
                      <w:proofErr w:type="spellStart"/>
                      <w:r w:rsidRPr="00CD0E84">
                        <w:rPr>
                          <w:rFonts w:eastAsia="微软雅黑"/>
                          <w:sz w:val="18"/>
                        </w:rPr>
                        <w:t>Fansub</w:t>
                      </w:r>
                      <w:proofErr w:type="spellEnd"/>
                      <w:r w:rsidRPr="00CD0E84">
                        <w:rPr>
                          <w:rFonts w:eastAsia="微软雅黑"/>
                          <w:sz w:val="18"/>
                        </w:rPr>
                        <w:t xml:space="preserve"> Group </w:t>
                      </w:r>
                    </w:p>
                    <w:p w14:paraId="01E4E400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sz w:val="18"/>
                        </w:rPr>
                        <w:t>Skills:</w:t>
                      </w:r>
                      <w:r w:rsidRPr="00CD0E84">
                        <w:rPr>
                          <w:rFonts w:eastAsia="微软雅黑"/>
                          <w:sz w:val="18"/>
                        </w:rPr>
                        <w:t xml:space="preserve"> Proficient in Adobe Photoshop, excellent writing </w:t>
                      </w:r>
                      <w:proofErr w:type="spellStart"/>
                      <w:proofErr w:type="gramStart"/>
                      <w:r w:rsidRPr="00CD0E84">
                        <w:rPr>
                          <w:rFonts w:eastAsia="微软雅黑"/>
                          <w:sz w:val="18"/>
                        </w:rPr>
                        <w:t>skills,Second</w:t>
                      </w:r>
                      <w:proofErr w:type="spellEnd"/>
                      <w:proofErr w:type="gramEnd"/>
                      <w:r w:rsidRPr="00CD0E84">
                        <w:rPr>
                          <w:rFonts w:eastAsia="微软雅黑"/>
                          <w:sz w:val="18"/>
                        </w:rPr>
                        <w:t xml:space="preserve"> Prize of the National New Concept Composition D Contest and Designer Award of the BMW MINI National Design Competition.</w:t>
                      </w:r>
                      <w:r w:rsidRPr="00CD0E84">
                        <w:rPr>
                          <w:rFonts w:ascii="MS Mincho" w:eastAsia="MS Mincho" w:hAnsi="MS Mincho" w:cs="MS Mincho"/>
                          <w:sz w:val="18"/>
                        </w:rPr>
                        <w:t> </w:t>
                      </w:r>
                    </w:p>
                    <w:p w14:paraId="450B91D1" w14:textId="77777777" w:rsidR="008713A1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sz w:val="18"/>
                        </w:rPr>
                        <w:t xml:space="preserve">Hobbies: </w:t>
                      </w:r>
                      <w:r w:rsidRPr="00CD0E84">
                        <w:rPr>
                          <w:rFonts w:eastAsia="微软雅黑"/>
                          <w:sz w:val="18"/>
                        </w:rPr>
                        <w:t>Piano, ballet, guitar, photographing.</w:t>
                      </w:r>
                      <w:r w:rsidRPr="00CD0E84">
                        <w:rPr>
                          <w:rFonts w:ascii="MS Mincho" w:eastAsia="MS Mincho" w:hAnsi="MS Mincho" w:cs="MS Mincho"/>
                          <w:sz w:val="18"/>
                        </w:rPr>
                        <w:t> </w:t>
                      </w:r>
                    </w:p>
                    <w:p w14:paraId="67E5D325" w14:textId="77777777" w:rsidR="00F220B7" w:rsidRPr="00CD0E84" w:rsidRDefault="008713A1" w:rsidP="00CD0E84"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 w:rsidRPr="00CD0E84">
                        <w:rPr>
                          <w:rFonts w:eastAsia="微软雅黑"/>
                          <w:b/>
                          <w:sz w:val="18"/>
                        </w:rPr>
                        <w:t xml:space="preserve">Self-assessment: </w:t>
                      </w:r>
                      <w:r w:rsidRPr="00CD0E84">
                        <w:rPr>
                          <w:rFonts w:eastAsia="微软雅黑"/>
                          <w:sz w:val="18"/>
                        </w:rPr>
                        <w:t>Excellent communicator, team player and hard worker, self-</w:t>
                      </w:r>
                      <w:proofErr w:type="spellStart"/>
                      <w:proofErr w:type="gramStart"/>
                      <w:r w:rsidRPr="00CD0E84">
                        <w:rPr>
                          <w:rFonts w:eastAsia="微软雅黑"/>
                          <w:sz w:val="18"/>
                        </w:rPr>
                        <w:t>motivated,curious</w:t>
                      </w:r>
                      <w:proofErr w:type="spellEnd"/>
                      <w:proofErr w:type="gramEnd"/>
                      <w:r w:rsidRPr="00CD0E84">
                        <w:rPr>
                          <w:rFonts w:eastAsia="微软雅黑"/>
                          <w:sz w:val="18"/>
                        </w:rPr>
                        <w:t xml:space="preserve"> and passionate.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AFCC32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0839671F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1D35B248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30053977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537A64BE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1977B70D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20B62206" w14:textId="77777777" w:rsidR="00F220B7" w:rsidRPr="00CD0E84" w:rsidRDefault="00F220B7" w:rsidP="00F220B7">
      <w:pPr>
        <w:tabs>
          <w:tab w:val="left" w:pos="2143"/>
        </w:tabs>
        <w:jc w:val="left"/>
        <w:rPr>
          <w:rFonts w:ascii="Microsoft YaHei" w:eastAsia="Microsoft YaHei" w:hAnsi="Microsoft YaHei"/>
        </w:rPr>
      </w:pPr>
      <w:r w:rsidRPr="00CD0E84">
        <w:rPr>
          <w:rFonts w:ascii="Microsoft YaHei" w:eastAsia="Microsoft YaHei" w:hAnsi="Microsoft YaHei" w:hint="eastAsia"/>
        </w:rPr>
        <w:tab/>
      </w:r>
    </w:p>
    <w:p w14:paraId="064411C8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7C6AD1B6" w14:textId="77777777" w:rsidR="00F220B7" w:rsidRPr="00CD0E84" w:rsidRDefault="00F220B7" w:rsidP="00F220B7">
      <w:pPr>
        <w:rPr>
          <w:rFonts w:ascii="Microsoft YaHei" w:eastAsia="Microsoft YaHei" w:hAnsi="Microsoft YaHei"/>
        </w:rPr>
      </w:pPr>
    </w:p>
    <w:p w14:paraId="28FC2BD4" w14:textId="77777777" w:rsidR="00F220B7" w:rsidRPr="00CD0E84" w:rsidRDefault="00F220B7" w:rsidP="00F220B7">
      <w:pPr>
        <w:jc w:val="right"/>
        <w:rPr>
          <w:rFonts w:ascii="Microsoft YaHei" w:eastAsia="Microsoft YaHei" w:hAnsi="Microsoft YaHei"/>
        </w:rPr>
      </w:pPr>
    </w:p>
    <w:p w14:paraId="6D2A2F77" w14:textId="77777777" w:rsidR="00D35F20" w:rsidRPr="00CD0E84" w:rsidRDefault="00CD0E84" w:rsidP="00FA247A">
      <w:pPr>
        <w:jc w:val="right"/>
        <w:rPr>
          <w:rFonts w:ascii="Microsoft YaHei" w:eastAsia="Microsoft YaHei" w:hAnsi="Microsoft YaHei"/>
        </w:rPr>
      </w:pPr>
      <w:r w:rsidRPr="00CD0E84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E1954" wp14:editId="706E55FF">
                <wp:simplePos x="0" y="0"/>
                <wp:positionH relativeFrom="column">
                  <wp:posOffset>-214326</wp:posOffset>
                </wp:positionH>
                <wp:positionV relativeFrom="page">
                  <wp:posOffset>10325100</wp:posOffset>
                </wp:positionV>
                <wp:extent cx="7600315" cy="354689"/>
                <wp:effectExtent l="0" t="0" r="0" b="127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354689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BDE1F" id="Rectangle_x0020_3" o:spid="_x0000_s1026" style="position:absolute;left:0;text-align:left;margin-left:-16.9pt;margin-top:813pt;width:598.45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" fillcolor="#b4204d" stroked="f">
                <w10:wrap anchory="page"/>
              </v:rect>
            </w:pict>
          </mc:Fallback>
        </mc:AlternateContent>
      </w:r>
    </w:p>
    <w:sectPr w:rsidR="00D35F20" w:rsidRPr="00CD0E84" w:rsidSect="00CD0E84">
      <w:pgSz w:w="11906" w:h="16838"/>
      <w:pgMar w:top="159" w:right="204" w:bottom="301" w:left="18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B5AD0" w14:textId="77777777" w:rsidR="00340B6D" w:rsidRDefault="00340B6D">
      <w:r>
        <w:separator/>
      </w:r>
    </w:p>
  </w:endnote>
  <w:endnote w:type="continuationSeparator" w:id="0">
    <w:p w14:paraId="43691628" w14:textId="77777777" w:rsidR="00340B6D" w:rsidRDefault="0034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5D7C0" w14:textId="77777777" w:rsidR="00340B6D" w:rsidRDefault="00340B6D">
      <w:r>
        <w:separator/>
      </w:r>
    </w:p>
  </w:footnote>
  <w:footnote w:type="continuationSeparator" w:id="0">
    <w:p w14:paraId="630C20A6" w14:textId="77777777" w:rsidR="00340B6D" w:rsidRDefault="00340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9F2"/>
    <w:multiLevelType w:val="hybridMultilevel"/>
    <w:tmpl w:val="B8D66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CC0074"/>
    <w:multiLevelType w:val="hybridMultilevel"/>
    <w:tmpl w:val="35B264B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5D1EA0"/>
    <w:multiLevelType w:val="hybridMultilevel"/>
    <w:tmpl w:val="145ED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EE5003"/>
    <w:multiLevelType w:val="hybridMultilevel"/>
    <w:tmpl w:val="9AA4E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2564A7"/>
    <w:multiLevelType w:val="hybridMultilevel"/>
    <w:tmpl w:val="449A181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DA563D1"/>
    <w:multiLevelType w:val="hybridMultilevel"/>
    <w:tmpl w:val="32180EE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2C43"/>
    <w:rsid w:val="00257B7D"/>
    <w:rsid w:val="00340B6D"/>
    <w:rsid w:val="008277D3"/>
    <w:rsid w:val="008713A1"/>
    <w:rsid w:val="00B828CE"/>
    <w:rsid w:val="00C337CF"/>
    <w:rsid w:val="00CD0E84"/>
    <w:rsid w:val="00D35F20"/>
    <w:rsid w:val="00D60D12"/>
    <w:rsid w:val="00DC6CB2"/>
    <w:rsid w:val="00E713C9"/>
    <w:rsid w:val="00F220B7"/>
    <w:rsid w:val="00FA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ECA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Hyperlink"/>
    <w:uiPriority w:val="99"/>
    <w:unhideWhenUsed/>
    <w:rsid w:val="00F220B7"/>
    <w:rPr>
      <w:color w:val="0563C1"/>
      <w:u w:val="single"/>
    </w:rPr>
  </w:style>
  <w:style w:type="paragraph" w:styleId="a6">
    <w:name w:val="List Paragraph"/>
    <w:basedOn w:val="a"/>
    <w:uiPriority w:val="34"/>
    <w:qFormat/>
    <w:rsid w:val="00F220B7"/>
    <w:pPr>
      <w:ind w:left="720"/>
      <w:contextualSpacing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6</Words>
  <Characters>36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</CharactersWithSpaces>
  <SharedDoc>false</SharedDoc>
  <HLinks>
    <vt:vector size="12" baseType="variant">
      <vt:variant>
        <vt:i4>3014781</vt:i4>
      </vt:variant>
      <vt:variant>
        <vt:i4>3</vt:i4>
      </vt:variant>
      <vt:variant>
        <vt:i4>0</vt:i4>
      </vt:variant>
      <vt:variant>
        <vt:i4>5</vt:i4>
      </vt:variant>
      <vt:variant>
        <vt:lpwstr>mailto:jiazi.wang@163.com</vt:lpwstr>
      </vt:variant>
      <vt:variant>
        <vt:lpwstr/>
      </vt:variant>
      <vt:variant>
        <vt:i4>3014781</vt:i4>
      </vt:variant>
      <vt:variant>
        <vt:i4>0</vt:i4>
      </vt:variant>
      <vt:variant>
        <vt:i4>0</vt:i4>
      </vt:variant>
      <vt:variant>
        <vt:i4>5</vt:i4>
      </vt:variant>
      <vt:variant>
        <vt:lpwstr>mailto:jiazi.wang@163.com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</cp:revision>
  <cp:lastPrinted>1899-12-30T00:00:00Z</cp:lastPrinted>
  <dcterms:created xsi:type="dcterms:W3CDTF">2015-11-25T10:58:00Z</dcterms:created>
  <dcterms:modified xsi:type="dcterms:W3CDTF">2015-11-25T10:58:00Z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2052-8.1.0.3166</vt:lpwstr>
  </property>
</Properties>
</file>